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08516B" w:rsidRDefault="005373B3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16B" w:rsidRDefault="005373B3">
                                <w:pPr>
                                  <w:pStyle w:val="Subtitle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rPr>
                                      <w:color w:val="00B0F0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05C0" w:rsidRPr="00867394">
                                      <w:rPr>
                                        <w:color w:val="00B0F0"/>
                                      </w:rPr>
                                      <w:t>Sun Tam/Denzil Brown</w:t>
                                    </w:r>
                                  </w:sdtContent>
                                </w:sdt>
                              </w:p>
                              <w:p w:rsidR="0008516B" w:rsidRDefault="006D21A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CA0C4DF09D004B59B6D24EBD86CC4EE3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05C0">
                                      <w:t>League of ninja developers</w:t>
                                    </w:r>
                                  </w:sdtContent>
                                </w:sdt>
                              </w:p>
                              <w:p w:rsidR="0008516B" w:rsidRDefault="006D21A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4E113A509ECE44FF8247EFE2B5C04F96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05C0">
                                      <w:t>New York, NY</w:t>
                                    </w:r>
                                  </w:sdtContent>
                                </w:sdt>
                                <w:r w:rsidR="005373B3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08516B" w:rsidRDefault="005373B3">
                          <w:pPr>
                            <w:pStyle w:val="Subtitle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rPr>
                                <w:color w:val="00B0F0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05C0" w:rsidRPr="00867394">
                                <w:rPr>
                                  <w:color w:val="00B0F0"/>
                                </w:rPr>
                                <w:t>Sun Tam/Denzil Brown</w:t>
                              </w:r>
                            </w:sdtContent>
                          </w:sdt>
                        </w:p>
                        <w:p w:rsidR="0008516B" w:rsidRDefault="005373B3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CA0C4DF09D004B59B6D24EBD86CC4EE3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05C0">
                                <w:t>League of ninja developers</w:t>
                              </w:r>
                            </w:sdtContent>
                          </w:sdt>
                        </w:p>
                        <w:p w:rsidR="0008516B" w:rsidRDefault="005373B3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4E113A509ECE44FF8247EFE2B5C04F96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005C0">
                                <w:t>New York, NY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posOffset>1331595</wp:posOffset>
                    </wp:positionH>
                    <wp:positionV relativeFrom="page">
                      <wp:posOffset>2091055</wp:posOffset>
                    </wp:positionV>
                    <wp:extent cx="5522595" cy="6133465"/>
                    <wp:effectExtent l="0" t="0" r="1905" b="63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6133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16B" w:rsidRDefault="005373B3" w:rsidP="008249C8">
                                <w:pPr>
                                  <w:pStyle w:val="Logo"/>
                                  <w:ind w:left="0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4092879" cy="4092879"/>
                                      <wp:effectExtent l="0" t="0" r="3175" b="317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07044" cy="4107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516B" w:rsidRDefault="000005C0">
                                    <w:pPr>
                                      <w:pStyle w:val="Title"/>
                                    </w:pPr>
                                    <w:r>
                                      <w:t>Developer’s MVC cookbook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516B" w:rsidRDefault="00CF0549">
                                    <w:pPr>
                                      <w:pStyle w:val="Subtitle"/>
                                    </w:pPr>
                                    <w:r>
                                      <w:t>Various learnings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104.85pt;margin-top:164.65pt;width:434.85pt;height:48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" filled="f" stroked="f" strokeweight=".5pt">
                    <v:textbox inset="0,0,0,0">
                      <w:txbxContent>
                        <w:p w:rsidR="0008516B" w:rsidRDefault="005373B3" w:rsidP="008249C8">
                          <w:pPr>
                            <w:pStyle w:val="Logo"/>
                            <w:ind w:left="0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>
                                <wp:extent cx="4092879" cy="4092879"/>
                                <wp:effectExtent l="0" t="0" r="3175" b="317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07044" cy="4107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8516B" w:rsidRDefault="000005C0">
                              <w:pPr>
                                <w:pStyle w:val="Title"/>
                              </w:pPr>
                              <w:r>
                                <w:t>Developer’s MVC cookbook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516B" w:rsidRDefault="00CF0549">
                              <w:pPr>
                                <w:pStyle w:val="Subtitle"/>
                              </w:pPr>
                              <w:r>
                                <w:t>Various learnings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16B" w:rsidRDefault="005373B3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CF0549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16B" w:rsidRDefault="00CF0549">
                                    <w:pPr>
                                      <w:pStyle w:val="Subtitle"/>
                                    </w:pPr>
                                    <w:r>
                                      <w:t>December 22,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08516B" w:rsidRDefault="005373B3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CF0549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16B" w:rsidRDefault="00CF0549">
                              <w:pPr>
                                <w:pStyle w:val="Subtitle"/>
                              </w:pPr>
                              <w:r>
                                <w:t>December 22,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42800F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8516B" w:rsidRDefault="000005C0">
          <w:pPr>
            <w:pStyle w:val="Heading1"/>
          </w:pPr>
          <w:r>
            <w:t>Developer’s MVC cookbook</w:t>
          </w:r>
        </w:p>
      </w:sdtContent>
    </w:sdt>
    <w:p w:rsidR="0008516B" w:rsidRDefault="00C37B25">
      <w:pPr>
        <w:pStyle w:val="Heading2"/>
      </w:pPr>
      <w:r>
        <w:t>project setup</w:t>
      </w:r>
    </w:p>
    <w:p w:rsidR="00C37B25" w:rsidRPr="00C37B25" w:rsidRDefault="00C37B25" w:rsidP="00C37B25">
      <w:pPr>
        <w:numPr>
          <w:ilvl w:val="0"/>
          <w:numId w:val="3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Create empty MVC project</w:t>
      </w:r>
    </w:p>
    <w:p w:rsidR="00C37B25" w:rsidRPr="00C37B25" w:rsidRDefault="00C37B25" w:rsidP="00C37B25">
      <w:pPr>
        <w:numPr>
          <w:ilvl w:val="0"/>
          <w:numId w:val="3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Update all NuGet packages before starting  any work in the solution</w:t>
      </w:r>
    </w:p>
    <w:p w:rsidR="00C37B25" w:rsidRPr="00C37B25" w:rsidRDefault="00C37B25" w:rsidP="00C37B25">
      <w:pPr>
        <w:numPr>
          <w:ilvl w:val="0"/>
          <w:numId w:val="3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Add test project to the solution</w:t>
      </w:r>
    </w:p>
    <w:p w:rsidR="00C37B25" w:rsidRPr="00C37B25" w:rsidRDefault="00C37B25" w:rsidP="00C37B25">
      <w:pPr>
        <w:numPr>
          <w:ilvl w:val="0"/>
          <w:numId w:val="3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Setup log4net</w:t>
      </w:r>
    </w:p>
    <w:p w:rsidR="00C37B25" w:rsidRPr="00C37B25" w:rsidRDefault="006D21AA" w:rsidP="00C37B25">
      <w:pPr>
        <w:numPr>
          <w:ilvl w:val="1"/>
          <w:numId w:val="4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1" w:history="1">
        <w:r w:rsidR="00C37B25" w:rsidRPr="00C37B25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https://weblogs.asp.net/jhallal/configure-log4net-logging-framework-for-mvc</w:t>
        </w:r>
      </w:hyperlink>
    </w:p>
    <w:p w:rsidR="00C37B25" w:rsidRPr="00C37B25" w:rsidRDefault="006D21AA" w:rsidP="00C37B25">
      <w:pPr>
        <w:numPr>
          <w:ilvl w:val="1"/>
          <w:numId w:val="4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2" w:history="1">
        <w:r w:rsidR="00C37B25" w:rsidRPr="00C37B25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http://stackoverflow.com/questions/36330299/how-to-configure-log4net-with-asp-net-mvc-c-sharp-in-visual-studio-2015</w:t>
        </w:r>
      </w:hyperlink>
    </w:p>
    <w:p w:rsidR="00C37B25" w:rsidRPr="00C37B25" w:rsidRDefault="006D21AA" w:rsidP="00C37B25">
      <w:pPr>
        <w:numPr>
          <w:ilvl w:val="1"/>
          <w:numId w:val="4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3" w:history="1">
        <w:r w:rsidR="00C37B25" w:rsidRPr="00C37B25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https://code.msdn.microsoft.com/How-to-use-Apache-log4net-0d969339</w:t>
        </w:r>
      </w:hyperlink>
    </w:p>
    <w:p w:rsidR="00C37B25" w:rsidRPr="00C37B25" w:rsidRDefault="00C37B25" w:rsidP="00C37B25">
      <w:pPr>
        <w:numPr>
          <w:ilvl w:val="0"/>
          <w:numId w:val="4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Separate concerns using the repository pattern or some other pattern before writing code in the controllers</w:t>
      </w:r>
    </w:p>
    <w:p w:rsidR="00C37B25" w:rsidRPr="00C37B25" w:rsidRDefault="00C37B25" w:rsidP="00C37B25"/>
    <w:p w:rsidR="0008516B" w:rsidRDefault="0008516B"/>
    <w:p w:rsidR="0008516B" w:rsidRDefault="0008516B" w:rsidP="00C37B25"/>
    <w:p w:rsidR="00C37B25" w:rsidRDefault="00C37B25" w:rsidP="00C37B25"/>
    <w:p w:rsidR="00C37B25" w:rsidRDefault="00C37B25" w:rsidP="00C37B25">
      <w:pPr>
        <w:pStyle w:val="Heading2"/>
      </w:pPr>
      <w:r>
        <w:t>Angular Setup</w:t>
      </w:r>
    </w:p>
    <w:p w:rsidR="00C37B25" w:rsidRPr="00C37B25" w:rsidRDefault="00C37B25" w:rsidP="00C37B25">
      <w:pPr>
        <w:numPr>
          <w:ilvl w:val="0"/>
          <w:numId w:val="5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Add NuGet Package: AngularJs.Core (1.5.9 on 12/22/2016)</w:t>
      </w:r>
    </w:p>
    <w:p w:rsidR="00C37B25" w:rsidRPr="00C37B25" w:rsidRDefault="00C37B25" w:rsidP="00C37B25">
      <w:pPr>
        <w:numPr>
          <w:ilvl w:val="0"/>
          <w:numId w:val="5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Create an Angular bundle or similar approach to reference angular file either globally or per View using section tag.</w:t>
      </w:r>
    </w:p>
    <w:p w:rsidR="00C37B25" w:rsidRPr="00C37B25" w:rsidRDefault="00C37B25" w:rsidP="00C37B25">
      <w:pPr>
        <w:numPr>
          <w:ilvl w:val="1"/>
          <w:numId w:val="6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bundles.Add(new ScriptBundle("~/bundles/angular").Include(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                        "~/Scripts/angular*")); </w:t>
      </w:r>
    </w:p>
    <w:p w:rsidR="00C37B25" w:rsidRPr="00C37B25" w:rsidRDefault="00C37B25" w:rsidP="00C37B25">
      <w:pPr>
        <w:numPr>
          <w:ilvl w:val="0"/>
          <w:numId w:val="7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Add App folder in scripts folder:  e.g: {ProjectName}\Scripts\App</w:t>
      </w:r>
    </w:p>
    <w:p w:rsidR="00C37B25" w:rsidRPr="00C37B25" w:rsidRDefault="00C37B25" w:rsidP="00C37B25">
      <w:pPr>
        <w:numPr>
          <w:ilvl w:val="1"/>
          <w:numId w:val="8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Create </w:t>
      </w:r>
      <w:r w:rsidRPr="00C37B25">
        <w:rPr>
          <w:rFonts w:ascii="Segoe WP SemiLight" w:eastAsia="Times New Roman" w:hAnsi="Segoe WP SemiLight" w:cs="Segoe WP SemiLight"/>
          <w:b/>
          <w:bCs/>
          <w:color w:val="595959"/>
          <w:kern w:val="0"/>
          <w:lang w:eastAsia="en-US"/>
          <w14:ligatures w14:val="none"/>
        </w:rPr>
        <w:t>app.module.js</w:t>
      </w: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 in the App folder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(function () {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    'use strict';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    angular.module('app', []);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})();</w:t>
      </w:r>
    </w:p>
    <w:p w:rsidR="00C37B25" w:rsidRPr="00C37B25" w:rsidRDefault="00C37B25" w:rsidP="00C37B25">
      <w:pPr>
        <w:numPr>
          <w:ilvl w:val="0"/>
          <w:numId w:val="9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Create a controller file eg: </w:t>
      </w:r>
      <w:r w:rsidRPr="00C37B25">
        <w:rPr>
          <w:rFonts w:ascii="Segoe WP SemiLight" w:eastAsia="Times New Roman" w:hAnsi="Segoe WP SemiLight" w:cs="Segoe WP SemiLight"/>
          <w:b/>
          <w:bCs/>
          <w:color w:val="595959"/>
          <w:kern w:val="0"/>
          <w:lang w:eastAsia="en-US"/>
          <w14:ligatures w14:val="none"/>
        </w:rPr>
        <w:t>flights.controller.js</w:t>
      </w: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:  Ref file to be attached. (research naming conventions for js angular files)</w:t>
      </w:r>
    </w:p>
    <w:p w:rsidR="00C37B25" w:rsidRPr="00C37B25" w:rsidRDefault="00C37B25" w:rsidP="00C37B25">
      <w:pPr>
        <w:numPr>
          <w:ilvl w:val="0"/>
          <w:numId w:val="10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Create a API Controller Folder under the Controllers folder then create a Web API Controller: Reference file to be attached.</w:t>
      </w:r>
    </w:p>
    <w:p w:rsidR="00C37B25" w:rsidRPr="00C37B25" w:rsidRDefault="00C37B25" w:rsidP="00C37B25">
      <w:pPr>
        <w:numPr>
          <w:ilvl w:val="1"/>
          <w:numId w:val="11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If there is an existing MVC controller serving a particular page modify to only return the view (absolutely no data retrieval or processing). All data request and processing will orchestrated by the angular js controller.</w:t>
      </w:r>
    </w:p>
    <w:p w:rsidR="00C37B25" w:rsidRPr="00C37B25" w:rsidRDefault="00C37B25" w:rsidP="00C37B25">
      <w:pPr>
        <w:numPr>
          <w:ilvl w:val="0"/>
          <w:numId w:val="11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Ensure proper references to Angular bundle and js files in App folder for each View the uses Angular</w:t>
      </w:r>
    </w:p>
    <w:p w:rsidR="00C37B25" w:rsidRPr="00C37B25" w:rsidRDefault="00C37B25" w:rsidP="00C37B25">
      <w:pPr>
        <w:numPr>
          <w:ilvl w:val="1"/>
          <w:numId w:val="12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Example of View references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@section scripts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{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    @Scripts.Render("~/bundles/angular")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    &lt;script src="~/Scripts/App/app.module.js"&gt;&lt;/script&gt;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    &lt;script src="~/Scripts/App/flightsController.js"&gt;&lt;/script&gt;</w:t>
      </w:r>
    </w:p>
    <w:p w:rsidR="00C37B25" w:rsidRPr="00C37B25" w:rsidRDefault="00C37B25" w:rsidP="00C37B25">
      <w:pPr>
        <w:spacing w:after="0"/>
        <w:ind w:left="1080"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} </w:t>
      </w:r>
    </w:p>
    <w:p w:rsidR="00C37B25" w:rsidRPr="00C37B25" w:rsidRDefault="00C37B25" w:rsidP="00C37B25">
      <w:pPr>
        <w:numPr>
          <w:ilvl w:val="0"/>
          <w:numId w:val="13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For View pages</w:t>
      </w:r>
    </w:p>
    <w:p w:rsidR="00C37B25" w:rsidRPr="00C37B25" w:rsidRDefault="00C37B25" w:rsidP="00C37B25">
      <w:pPr>
        <w:numPr>
          <w:ilvl w:val="1"/>
          <w:numId w:val="14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lastRenderedPageBreak/>
        <w:t>Need an outer container (eg Div) with "ng-app" and "ng-controller" attributes to tell Angular to handle processing of data within eg</w:t>
      </w:r>
    </w:p>
    <w:p w:rsidR="00C37B25" w:rsidRPr="00C37B25" w:rsidRDefault="00C37B25" w:rsidP="00C37B25">
      <w:pPr>
        <w:numPr>
          <w:ilvl w:val="2"/>
          <w:numId w:val="15"/>
        </w:numPr>
        <w:spacing w:after="0"/>
        <w:ind w:left="162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&lt;div ng-app="app" ng-controller="flightsController as vm"&gt;</w:t>
      </w:r>
    </w:p>
    <w:p w:rsidR="00C37B25" w:rsidRPr="00C37B25" w:rsidRDefault="00C37B25" w:rsidP="00C37B25">
      <w:pPr>
        <w:numPr>
          <w:ilvl w:val="1"/>
          <w:numId w:val="15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Script page using desired angular markup for rendering</w:t>
      </w:r>
    </w:p>
    <w:p w:rsidR="00C37B25" w:rsidRPr="00C37B25" w:rsidRDefault="00C37B25" w:rsidP="00C37B25">
      <w:pPr>
        <w:numPr>
          <w:ilvl w:val="0"/>
          <w:numId w:val="15"/>
        </w:numPr>
        <w:spacing w:after="0"/>
        <w:ind w:left="54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ASP.NET MVC Security Considerations</w:t>
      </w:r>
    </w:p>
    <w:p w:rsidR="00C37B25" w:rsidRPr="00C37B25" w:rsidRDefault="00C37B25" w:rsidP="00C37B25">
      <w:pPr>
        <w:numPr>
          <w:ilvl w:val="1"/>
          <w:numId w:val="16"/>
        </w:numPr>
        <w:spacing w:after="0"/>
        <w:ind w:left="108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Note that when using API Controllers the [Authorize] attribute still works on API Actions but the redirect routing need to be specifically handled.</w:t>
      </w:r>
    </w:p>
    <w:p w:rsidR="00C37B25" w:rsidRPr="00C37B25" w:rsidRDefault="00C37B25" w:rsidP="00C37B25">
      <w:pPr>
        <w:numPr>
          <w:ilvl w:val="2"/>
          <w:numId w:val="17"/>
        </w:numPr>
        <w:spacing w:after="0"/>
        <w:ind w:left="162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To enable redirect with API controller comment out the following line in Startup.Auth file: {ProjectName}\App_Start</w:t>
      </w:r>
    </w:p>
    <w:p w:rsidR="00C37B25" w:rsidRPr="00C37B25" w:rsidRDefault="00C37B25" w:rsidP="00C37B25">
      <w:pPr>
        <w:numPr>
          <w:ilvl w:val="3"/>
          <w:numId w:val="18"/>
        </w:numPr>
        <w:spacing w:after="0"/>
        <w:ind w:left="216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LoginPath = new PathString("/Account/Login")</w:t>
      </w:r>
    </w:p>
    <w:p w:rsidR="00C37B25" w:rsidRPr="00C37B25" w:rsidRDefault="00C37B25" w:rsidP="00C37B25">
      <w:pPr>
        <w:numPr>
          <w:ilvl w:val="2"/>
          <w:numId w:val="18"/>
        </w:numPr>
        <w:spacing w:after="0"/>
        <w:ind w:left="162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Add the following code in your angular controller to handle the 401 returned by Authorization failure: </w:t>
      </w:r>
    </w:p>
    <w:p w:rsidR="00C37B25" w:rsidRPr="00C37B25" w:rsidRDefault="00C37B25" w:rsidP="00C37B25">
      <w:pPr>
        <w:numPr>
          <w:ilvl w:val="3"/>
          <w:numId w:val="19"/>
        </w:numPr>
        <w:spacing w:after="0"/>
        <w:ind w:left="216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window.location.href = '/Account/Login?returnurl=/Flights/All'; </w:t>
      </w:r>
    </w:p>
    <w:p w:rsidR="00C37B25" w:rsidRPr="00C37B25" w:rsidRDefault="00C37B25" w:rsidP="00C37B25">
      <w:pPr>
        <w:numPr>
          <w:ilvl w:val="2"/>
          <w:numId w:val="19"/>
        </w:numPr>
        <w:spacing w:after="0"/>
        <w:ind w:left="1620"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C37B25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Also see reference here: </w:t>
      </w:r>
      <w:hyperlink r:id="rId14" w:history="1">
        <w:r w:rsidRPr="00C37B25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https://goo.gl/ljoiZ5</w:t>
        </w:r>
      </w:hyperlink>
    </w:p>
    <w:p w:rsidR="005B358D" w:rsidRDefault="005B358D">
      <w:pPr>
        <w:spacing w:after="240" w:line="252" w:lineRule="auto"/>
        <w:ind w:left="0" w:right="0"/>
      </w:pPr>
      <w:r>
        <w:br w:type="page"/>
      </w:r>
    </w:p>
    <w:p w:rsidR="00C37B25" w:rsidRDefault="002B0CC6" w:rsidP="005B358D">
      <w:pPr>
        <w:pStyle w:val="Heading1"/>
      </w:pPr>
      <w:r>
        <w:lastRenderedPageBreak/>
        <w:t>References</w:t>
      </w:r>
    </w:p>
    <w:p w:rsidR="005B358D" w:rsidRPr="005B358D" w:rsidRDefault="005B358D" w:rsidP="005B358D">
      <w:pPr>
        <w:pStyle w:val="ListParagraph"/>
        <w:numPr>
          <w:ilvl w:val="0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5B358D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Mocking: </w:t>
      </w:r>
      <w:hyperlink r:id="rId15" w:history="1">
        <w:r w:rsidRPr="005B358D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https://github.com/Moq/moq4/wiki/Quickstart</w:t>
        </w:r>
      </w:hyperlink>
    </w:p>
    <w:p w:rsidR="005B358D" w:rsidRPr="005B358D" w:rsidRDefault="005B358D" w:rsidP="005B358D">
      <w:pPr>
        <w:pStyle w:val="ListParagraph"/>
        <w:numPr>
          <w:ilvl w:val="0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5B358D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Angular</w:t>
      </w:r>
    </w:p>
    <w:p w:rsidR="009A7F05" w:rsidRPr="009A7F05" w:rsidRDefault="006D21AA" w:rsidP="009A7F05">
      <w:pPr>
        <w:pStyle w:val="ListParagraph"/>
        <w:numPr>
          <w:ilvl w:val="1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6" w:history="1">
        <w:r w:rsidR="005B358D" w:rsidRPr="005B358D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https://www.asp.net/web-api/overview/getting-started-with-aspnet-web-api/build-a-single-page-application-spa-with-aspnet-web-api-and-angularjs</w:t>
        </w:r>
      </w:hyperlink>
    </w:p>
    <w:p w:rsidR="009A7F05" w:rsidRDefault="009A7F05" w:rsidP="009A7F05">
      <w:pPr>
        <w:pStyle w:val="ListParagraph"/>
        <w:numPr>
          <w:ilvl w:val="1"/>
          <w:numId w:val="22"/>
        </w:numPr>
        <w:spacing w:after="0"/>
        <w:ind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Miguel Castro: </w:t>
      </w:r>
      <w:hyperlink r:id="rId17" w:history="1">
        <w:r w:rsidRPr="00142D80">
          <w:rPr>
            <w:rStyle w:val="Hyperlink"/>
            <w:rFonts w:ascii="Segoe WP SemiLight" w:eastAsia="Times New Roman" w:hAnsi="Segoe WP SemiLight" w:cs="Segoe WP SemiLight"/>
            <w:kern w:val="0"/>
            <w:lang w:eastAsia="en-US"/>
            <w14:ligatures w14:val="none"/>
          </w:rPr>
          <w:t>https://www.youtube.com/watch?v=f67PFtrldGQ</w:t>
        </w:r>
      </w:hyperlink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 </w:t>
      </w:r>
    </w:p>
    <w:p w:rsidR="009A7F05" w:rsidRDefault="009A7F05" w:rsidP="009A7F05">
      <w:pPr>
        <w:pStyle w:val="ListParagraph"/>
        <w:numPr>
          <w:ilvl w:val="1"/>
          <w:numId w:val="22"/>
        </w:numPr>
        <w:spacing w:after="0"/>
        <w:ind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</w:p>
    <w:p w:rsidR="005B358D" w:rsidRPr="005B358D" w:rsidRDefault="005B358D" w:rsidP="005B358D">
      <w:pPr>
        <w:pStyle w:val="ListParagraph"/>
        <w:numPr>
          <w:ilvl w:val="0"/>
          <w:numId w:val="22"/>
        </w:numPr>
        <w:spacing w:after="0"/>
        <w:ind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 w:rsidRPr="005B358D"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Attaching to IIS Express server</w:t>
      </w:r>
    </w:p>
    <w:p w:rsidR="005B358D" w:rsidRPr="005B358D" w:rsidRDefault="006D21AA" w:rsidP="005B358D">
      <w:pPr>
        <w:pStyle w:val="ListParagraph"/>
        <w:numPr>
          <w:ilvl w:val="1"/>
          <w:numId w:val="22"/>
        </w:numPr>
        <w:spacing w:after="0"/>
        <w:ind w:right="0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8" w:history="1">
        <w:r w:rsidR="005B358D" w:rsidRPr="005B358D">
          <w:rPr>
            <w:rFonts w:ascii="Segoe WP SemiLight" w:eastAsia="Times New Roman" w:hAnsi="Segoe WP SemiLight" w:cs="Segoe WP SemiLight"/>
            <w:color w:val="0000FF"/>
            <w:kern w:val="0"/>
            <w:u w:val="single"/>
            <w:lang w:eastAsia="en-US"/>
            <w14:ligatures w14:val="none"/>
          </w:rPr>
          <w:t>https://weblogs.asp.net/nmarun/attach-to-iisexpress-process-from-visual-studio</w:t>
        </w:r>
      </w:hyperlink>
    </w:p>
    <w:p w:rsidR="005B358D" w:rsidRDefault="002B0CC6" w:rsidP="005B358D">
      <w:pPr>
        <w:pStyle w:val="ListParagraph"/>
        <w:numPr>
          <w:ilvl w:val="0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Identity Manager</w:t>
      </w:r>
    </w:p>
    <w:p w:rsidR="002B0CC6" w:rsidRDefault="002B0CC6" w:rsidP="002B0CC6">
      <w:pPr>
        <w:pStyle w:val="ListParagraph"/>
        <w:numPr>
          <w:ilvl w:val="1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hyperlink r:id="rId19" w:history="1">
        <w:r w:rsidRPr="00142D80">
          <w:rPr>
            <w:rStyle w:val="Hyperlink"/>
            <w:rFonts w:ascii="Segoe WP SemiLight" w:eastAsia="Times New Roman" w:hAnsi="Segoe WP SemiLight" w:cs="Segoe WP SemiLight"/>
            <w:kern w:val="0"/>
            <w:lang w:eastAsia="en-US"/>
            <w14:ligatures w14:val="none"/>
          </w:rPr>
          <w:t>https://vimeo.com/125426951</w:t>
        </w:r>
      </w:hyperlink>
    </w:p>
    <w:p w:rsidR="002B0CC6" w:rsidRDefault="00D06ED6" w:rsidP="00D06ED6">
      <w:pPr>
        <w:pStyle w:val="ListParagraph"/>
        <w:numPr>
          <w:ilvl w:val="0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>Dependency Injection</w:t>
      </w:r>
    </w:p>
    <w:p w:rsidR="00D06ED6" w:rsidRDefault="00D06ED6" w:rsidP="00D06ED6">
      <w:pPr>
        <w:pStyle w:val="ListParagraph"/>
        <w:numPr>
          <w:ilvl w:val="1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For Web API 2: </w:t>
      </w:r>
      <w:hyperlink r:id="rId20" w:history="1">
        <w:r w:rsidRPr="00142D80">
          <w:rPr>
            <w:rStyle w:val="Hyperlink"/>
            <w:rFonts w:ascii="Segoe WP SemiLight" w:eastAsia="Times New Roman" w:hAnsi="Segoe WP SemiLight" w:cs="Segoe WP SemiLight"/>
            <w:kern w:val="0"/>
            <w:lang w:eastAsia="en-US"/>
            <w14:ligatures w14:val="none"/>
          </w:rPr>
          <w:t>https://www.asp.net/web-api/overview/advanced/dependency-injection</w:t>
        </w:r>
      </w:hyperlink>
    </w:p>
    <w:p w:rsidR="00D06ED6" w:rsidRDefault="00D06ED6" w:rsidP="00D06ED6">
      <w:pPr>
        <w:pStyle w:val="ListParagraph"/>
        <w:numPr>
          <w:ilvl w:val="1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r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  <w:t xml:space="preserve">For Controllers: </w:t>
      </w:r>
      <w:hyperlink r:id="rId21" w:history="1">
        <w:r w:rsidRPr="00142D80">
          <w:rPr>
            <w:rStyle w:val="Hyperlink"/>
            <w:rFonts w:ascii="Segoe WP SemiLight" w:eastAsia="Times New Roman" w:hAnsi="Segoe WP SemiLight" w:cs="Segoe WP SemiLight"/>
            <w:kern w:val="0"/>
            <w:lang w:eastAsia="en-US"/>
            <w14:ligatures w14:val="none"/>
          </w:rPr>
          <w:t>https://app.pluralsight.com/library/courses/ioc-aspdotnet-mvc4/table-of-contents</w:t>
        </w:r>
      </w:hyperlink>
    </w:p>
    <w:p w:rsidR="00D06ED6" w:rsidRPr="005B358D" w:rsidRDefault="00D06ED6" w:rsidP="00D06ED6">
      <w:pPr>
        <w:pStyle w:val="ListParagraph"/>
        <w:numPr>
          <w:ilvl w:val="1"/>
          <w:numId w:val="22"/>
        </w:numPr>
        <w:spacing w:after="0"/>
        <w:ind w:right="0"/>
        <w:textAlignment w:val="center"/>
        <w:rPr>
          <w:rFonts w:ascii="Segoe WP SemiLight" w:eastAsia="Times New Roman" w:hAnsi="Segoe WP SemiLight" w:cs="Segoe WP SemiLight"/>
          <w:color w:val="595959"/>
          <w:kern w:val="0"/>
          <w:lang w:eastAsia="en-US"/>
          <w14:ligatures w14:val="none"/>
        </w:rPr>
      </w:pPr>
      <w:bookmarkStart w:id="0" w:name="_GoBack"/>
      <w:bookmarkEnd w:id="0"/>
    </w:p>
    <w:sectPr w:rsidR="00D06ED6" w:rsidRPr="005B358D" w:rsidSect="008249C8">
      <w:footerReference w:type="default" r:id="rId2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AA" w:rsidRDefault="006D21AA">
      <w:r>
        <w:separator/>
      </w:r>
    </w:p>
    <w:p w:rsidR="006D21AA" w:rsidRDefault="006D21AA"/>
  </w:endnote>
  <w:endnote w:type="continuationSeparator" w:id="0">
    <w:p w:rsidR="006D21AA" w:rsidRDefault="006D21AA">
      <w:r>
        <w:continuationSeparator/>
      </w:r>
    </w:p>
    <w:p w:rsidR="006D21AA" w:rsidRDefault="006D2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620"/>
      <w:gridCol w:w="7560"/>
      <w:gridCol w:w="1620"/>
    </w:tblGrid>
    <w:tr w:rsidR="0008516B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6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08516B" w:rsidRDefault="00CF0549">
              <w:pPr>
                <w:pStyle w:val="Footer"/>
              </w:pPr>
              <w:r>
                <w:t>12/22/2016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08516B" w:rsidRDefault="000005C0">
              <w:pPr>
                <w:pStyle w:val="Footer"/>
                <w:jc w:val="center"/>
              </w:pPr>
              <w:r>
                <w:t>Developer’s MVC cookbook</w:t>
              </w:r>
            </w:p>
          </w:tc>
        </w:sdtContent>
      </w:sdt>
      <w:tc>
        <w:tcPr>
          <w:tcW w:w="750" w:type="pct"/>
        </w:tcPr>
        <w:p w:rsidR="0008516B" w:rsidRDefault="005373B3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06ED6">
            <w:rPr>
              <w:noProof/>
            </w:rPr>
            <w:t>3</w:t>
          </w:r>
          <w:r>
            <w:fldChar w:fldCharType="end"/>
          </w:r>
        </w:p>
      </w:tc>
    </w:tr>
  </w:tbl>
  <w:p w:rsidR="0008516B" w:rsidRDefault="00085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AA" w:rsidRDefault="006D21AA">
      <w:r>
        <w:separator/>
      </w:r>
    </w:p>
    <w:p w:rsidR="006D21AA" w:rsidRDefault="006D21AA"/>
  </w:footnote>
  <w:footnote w:type="continuationSeparator" w:id="0">
    <w:p w:rsidR="006D21AA" w:rsidRDefault="006D21AA">
      <w:r>
        <w:continuationSeparator/>
      </w:r>
    </w:p>
    <w:p w:rsidR="006D21AA" w:rsidRDefault="006D21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725BA"/>
    <w:multiLevelType w:val="multilevel"/>
    <w:tmpl w:val="09BC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266E"/>
    <w:multiLevelType w:val="multilevel"/>
    <w:tmpl w:val="F1D88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11CE2"/>
    <w:multiLevelType w:val="multilevel"/>
    <w:tmpl w:val="A2A0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E43B2"/>
    <w:multiLevelType w:val="multilevel"/>
    <w:tmpl w:val="A4C0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D4DC0"/>
    <w:multiLevelType w:val="multilevel"/>
    <w:tmpl w:val="262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A3CCD"/>
    <w:multiLevelType w:val="multilevel"/>
    <w:tmpl w:val="6A5A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818C6"/>
    <w:multiLevelType w:val="multilevel"/>
    <w:tmpl w:val="262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866BD"/>
    <w:multiLevelType w:val="multilevel"/>
    <w:tmpl w:val="38AC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5"/>
    <w:lvlOverride w:ilvl="0"/>
    <w:lvlOverride w:ilvl="1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9"/>
    <w:lvlOverride w:ilvl="0">
      <w:startOverride w:val="3"/>
    </w:lvlOverride>
  </w:num>
  <w:num w:numId="8">
    <w:abstractNumId w:val="9"/>
    <w:lvlOverride w:ilvl="0"/>
    <w:lvlOverride w:ilvl="1">
      <w:startOverride w:val="1"/>
    </w:lvlOverride>
  </w:num>
  <w:num w:numId="9">
    <w:abstractNumId w:val="2"/>
    <w:lvlOverride w:ilvl="0">
      <w:startOverride w:val="2"/>
    </w:lvlOverride>
  </w:num>
  <w:num w:numId="10">
    <w:abstractNumId w:val="7"/>
    <w:lvlOverride w:ilvl="0">
      <w:startOverride w:val="4"/>
    </w:lvlOverride>
  </w:num>
  <w:num w:numId="11">
    <w:abstractNumId w:val="7"/>
    <w:lvlOverride w:ilvl="0"/>
    <w:lvlOverride w:ilvl="1">
      <w:startOverride w:val="1"/>
    </w:lvlOverride>
  </w:num>
  <w:num w:numId="12">
    <w:abstractNumId w:val="7"/>
    <w:lvlOverride w:ilvl="0"/>
    <w:lvlOverride w:ilvl="1">
      <w:startOverride w:val="1"/>
    </w:lvlOverride>
  </w:num>
  <w:num w:numId="13">
    <w:abstractNumId w:val="1"/>
    <w:lvlOverride w:ilvl="0">
      <w:startOverride w:val="6"/>
    </w:lvlOverride>
  </w:num>
  <w:num w:numId="14">
    <w:abstractNumId w:val="1"/>
    <w:lvlOverride w:ilvl="0"/>
    <w:lvlOverride w:ilvl="1">
      <w:startOverride w:val="1"/>
    </w:lvlOverride>
  </w:num>
  <w:num w:numId="15">
    <w:abstractNumId w:val="1"/>
    <w:lvlOverride w:ilvl="0"/>
    <w:lvlOverride w:ilvl="1"/>
    <w:lvlOverride w:ilvl="2">
      <w:startOverride w:val="1"/>
    </w:lvlOverride>
  </w:num>
  <w:num w:numId="16">
    <w:abstractNumId w:val="1"/>
    <w:lvlOverride w:ilvl="0"/>
    <w:lvlOverride w:ilvl="1">
      <w:startOverride w:val="1"/>
    </w:lvlOverride>
    <w:lvlOverride w:ilvl="2"/>
  </w:num>
  <w:num w:numId="17">
    <w:abstractNumId w:val="1"/>
    <w:lvlOverride w:ilvl="0"/>
    <w:lvlOverride w:ilvl="1"/>
    <w:lvlOverride w:ilvl="2">
      <w:startOverride w:val="1"/>
    </w:lvlOverride>
  </w:num>
  <w:num w:numId="18">
    <w:abstractNumId w:val="1"/>
    <w:lvlOverride w:ilvl="0"/>
    <w:lvlOverride w:ilvl="1"/>
    <w:lvlOverride w:ilvl="2"/>
    <w:lvlOverride w:ilvl="3">
      <w:startOverride w:val="1"/>
    </w:lvlOverride>
  </w:num>
  <w:num w:numId="19">
    <w:abstractNumId w:val="1"/>
    <w:lvlOverride w:ilvl="0"/>
    <w:lvlOverride w:ilvl="1"/>
    <w:lvlOverride w:ilvl="2"/>
    <w:lvlOverride w:ilvl="3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/>
    <w:lvlOverride w:ilvl="1">
      <w:startOverride w:val="1"/>
    </w:lvlOverride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B0"/>
    <w:rsid w:val="000005C0"/>
    <w:rsid w:val="0008516B"/>
    <w:rsid w:val="002B0CC6"/>
    <w:rsid w:val="005373B3"/>
    <w:rsid w:val="005B358D"/>
    <w:rsid w:val="006A19B0"/>
    <w:rsid w:val="006D21AA"/>
    <w:rsid w:val="008249C8"/>
    <w:rsid w:val="008619F9"/>
    <w:rsid w:val="00867394"/>
    <w:rsid w:val="009A7F05"/>
    <w:rsid w:val="00BF42B7"/>
    <w:rsid w:val="00C37B25"/>
    <w:rsid w:val="00CF0549"/>
    <w:rsid w:val="00D06ED6"/>
    <w:rsid w:val="00D9171B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581ADE-DA14-4E25-BB0F-28852D47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C37B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7B25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5B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msdn.microsoft.com/How-to-use-Apache-log4net-0d969339" TargetMode="External"/><Relationship Id="rId18" Type="http://schemas.openxmlformats.org/officeDocument/2006/relationships/hyperlink" Target="https://weblogs.asp.net/nmarun/attach-to-iisexpress-process-from-visual-studi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pp.pluralsight.com/library/courses/ioc-aspdotnet-mvc4/table-of-content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36330299/how-to-configure-log4net-with-asp-net-mvc-c-sharp-in-visual-studio-2015" TargetMode="External"/><Relationship Id="rId17" Type="http://schemas.openxmlformats.org/officeDocument/2006/relationships/hyperlink" Target="https://www.youtube.com/watch?v=f67PFtrldGQ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sp.net/web-api/overview/getting-started-with-aspnet-web-api/build-a-single-page-application-spa-with-aspnet-web-api-and-angularjs" TargetMode="External"/><Relationship Id="rId20" Type="http://schemas.openxmlformats.org/officeDocument/2006/relationships/hyperlink" Target="https://www.asp.net/web-api/overview/advanced/dependency-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logs.asp.net/jhallal/configure-log4net-logging-framework-for-mvc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Moq/moq4/wiki/Quickstar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vimeo.com/12542695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oo.gl/ljoiZ5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zil.brow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0C4DF09D004B59B6D24EBD86CC4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64A9-FC30-48E4-BB8C-6930BAE60394}"/>
      </w:docPartPr>
      <w:docPartBody>
        <w:p w:rsidR="009A6EA0" w:rsidRDefault="003B32FC">
          <w:pPr>
            <w:pStyle w:val="CA0C4DF09D004B59B6D24EBD86CC4EE3"/>
          </w:pPr>
          <w:r>
            <w:t>[company name]</w:t>
          </w:r>
        </w:p>
      </w:docPartBody>
    </w:docPart>
    <w:docPart>
      <w:docPartPr>
        <w:name w:val="4E113A509ECE44FF8247EFE2B5C04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FCC2-664F-4A6E-82EB-A10B2E87CC68}"/>
      </w:docPartPr>
      <w:docPartBody>
        <w:p w:rsidR="009A6EA0" w:rsidRDefault="003B32FC">
          <w:pPr>
            <w:pStyle w:val="4E113A509ECE44FF8247EFE2B5C04F96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C"/>
    <w:rsid w:val="003B32FC"/>
    <w:rsid w:val="009A6EA0"/>
    <w:rsid w:val="00D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E380CD4F3F4EDEB40044EE500DC2DB">
    <w:name w:val="03E380CD4F3F4EDEB40044EE500DC2DB"/>
  </w:style>
  <w:style w:type="paragraph" w:customStyle="1" w:styleId="B4A76CAD1B3143E5983A91799FAB7790">
    <w:name w:val="B4A76CAD1B3143E5983A91799FAB7790"/>
  </w:style>
  <w:style w:type="paragraph" w:customStyle="1" w:styleId="514E4CBE5C87480E967072DAF291C935">
    <w:name w:val="514E4CBE5C87480E967072DAF291C935"/>
  </w:style>
  <w:style w:type="paragraph" w:customStyle="1" w:styleId="722B9ED34FFE48AB9CB87AEC1B9A8EB9">
    <w:name w:val="722B9ED34FFE48AB9CB87AEC1B9A8EB9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DD7DE9CB71214D52A8089108D57149F5">
    <w:name w:val="DD7DE9CB71214D52A8089108D57149F5"/>
  </w:style>
  <w:style w:type="paragraph" w:customStyle="1" w:styleId="83CDA2BE6B724E8CB3648348C5791486">
    <w:name w:val="83CDA2BE6B724E8CB3648348C5791486"/>
  </w:style>
  <w:style w:type="paragraph" w:customStyle="1" w:styleId="138B6147A5B54FE8BC528D5C74961716">
    <w:name w:val="138B6147A5B54FE8BC528D5C74961716"/>
  </w:style>
  <w:style w:type="paragraph" w:customStyle="1" w:styleId="D4B46D4C1DD24718B766EC3E8F49459E">
    <w:name w:val="D4B46D4C1DD24718B766EC3E8F49459E"/>
  </w:style>
  <w:style w:type="paragraph" w:customStyle="1" w:styleId="B1E3830BA57B4062A1F88F8453D9003F">
    <w:name w:val="B1E3830BA57B4062A1F88F8453D9003F"/>
  </w:style>
  <w:style w:type="paragraph" w:customStyle="1" w:styleId="0C1E4EBE90EE41ABB9A218D59846A9EB">
    <w:name w:val="0C1E4EBE90EE41ABB9A218D59846A9EB"/>
  </w:style>
  <w:style w:type="paragraph" w:customStyle="1" w:styleId="D5954EA089A74F65B036F12574F5E6FF">
    <w:name w:val="D5954EA089A74F65B036F12574F5E6FF"/>
  </w:style>
  <w:style w:type="paragraph" w:customStyle="1" w:styleId="72C63A4C2D714843A54D87BD4886E12C">
    <w:name w:val="72C63A4C2D714843A54D87BD4886E12C"/>
  </w:style>
  <w:style w:type="paragraph" w:customStyle="1" w:styleId="CA0C4DF09D004B59B6D24EBD86CC4EE3">
    <w:name w:val="CA0C4DF09D004B59B6D24EBD86CC4EE3"/>
  </w:style>
  <w:style w:type="paragraph" w:customStyle="1" w:styleId="4E113A509ECE44FF8247EFE2B5C04F96">
    <w:name w:val="4E113A509ECE44FF8247EFE2B5C04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2016-12-22T00:00:00</PublishDate>
  <Abstract/>
  <CompanyAddress>New York, NY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33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Developer’s MVC cookbook</vt:lpstr>
    </vt:vector>
  </TitlesOfParts>
  <Company>League of ninja developers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Developer’s MVC cookbook</dc:title>
  <dc:subject>Various learnings</dc:subject>
  <dc:creator>Sun Tam/Denzil Brown</dc:creator>
  <cp:keywords/>
  <cp:lastModifiedBy>Denzil Brown</cp:lastModifiedBy>
  <cp:revision>5</cp:revision>
  <dcterms:created xsi:type="dcterms:W3CDTF">2016-12-22T23:25:00Z</dcterms:created>
  <dcterms:modified xsi:type="dcterms:W3CDTF">2016-12-23T00:14:00Z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